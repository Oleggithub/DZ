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A5" w:rsidRPr="0017591B" w:rsidRDefault="007774A5" w:rsidP="00A9765F">
      <w:pPr>
        <w:rPr>
          <w:b/>
          <w:lang w:val="en-US"/>
        </w:rPr>
      </w:pPr>
      <w:r w:rsidRPr="0017591B">
        <w:rPr>
          <w:b/>
          <w:lang w:val="en-US"/>
        </w:rPr>
        <w:t xml:space="preserve">1. What will be the output of the program? </w:t>
      </w:r>
    </w:p>
    <w:p w:rsidR="007774A5" w:rsidRPr="004730AD" w:rsidRDefault="007774A5" w:rsidP="004730AD">
      <w:pPr>
        <w:rPr>
          <w:lang w:val="en-US"/>
        </w:rPr>
      </w:pPr>
      <w:r w:rsidRPr="004730AD">
        <w:rPr>
          <w:lang w:val="en-US"/>
        </w:rPr>
        <w:t>public class Foo {</w:t>
      </w:r>
      <w:r w:rsidRPr="004730AD">
        <w:rPr>
          <w:lang w:val="en-US"/>
        </w:rPr>
        <w:br/>
        <w:t xml:space="preserve">    public static void main(String[] args) {</w:t>
      </w:r>
      <w:r w:rsidRPr="004730AD">
        <w:rPr>
          <w:lang w:val="en-US"/>
        </w:rPr>
        <w:br/>
        <w:t xml:space="preserve">        try {</w:t>
      </w:r>
      <w:r w:rsidRPr="004730AD">
        <w:rPr>
          <w:lang w:val="en-US"/>
        </w:rPr>
        <w:br/>
        <w:t xml:space="preserve">            return;</w:t>
      </w:r>
      <w:r w:rsidRPr="004730AD">
        <w:rPr>
          <w:lang w:val="en-US"/>
        </w:rPr>
        <w:br/>
        <w:t xml:space="preserve">        } finally {</w:t>
      </w:r>
      <w:r w:rsidRPr="004730AD">
        <w:rPr>
          <w:lang w:val="en-US"/>
        </w:rPr>
        <w:br/>
        <w:t>System.</w:t>
      </w:r>
      <w:r w:rsidRPr="004730AD">
        <w:rPr>
          <w:i/>
          <w:iCs/>
          <w:lang w:val="en-US"/>
        </w:rPr>
        <w:t>out</w:t>
      </w:r>
      <w:r w:rsidRPr="004730AD">
        <w:rPr>
          <w:lang w:val="en-US"/>
        </w:rPr>
        <w:t>.println("Finally");</w:t>
      </w:r>
      <w:r w:rsidRPr="004730AD">
        <w:rPr>
          <w:lang w:val="en-US"/>
        </w:rPr>
        <w:br/>
        <w:t xml:space="preserve">        }</w:t>
      </w:r>
      <w:r w:rsidRPr="004730AD">
        <w:rPr>
          <w:lang w:val="en-US"/>
        </w:rPr>
        <w:br/>
        <w:t xml:space="preserve">    }</w:t>
      </w:r>
      <w:r w:rsidRPr="004730AD">
        <w:rPr>
          <w:lang w:val="en-US"/>
        </w:rPr>
        <w:br/>
        <w:t>}</w:t>
      </w:r>
    </w:p>
    <w:p w:rsidR="007774A5" w:rsidRPr="004730AD" w:rsidRDefault="007774A5" w:rsidP="00A9765F">
      <w:pPr>
        <w:rPr>
          <w:lang w:val="en-US"/>
        </w:rPr>
      </w:pPr>
    </w:p>
    <w:p w:rsidR="007774A5" w:rsidRDefault="007774A5" w:rsidP="004730AD">
      <w:pPr>
        <w:spacing w:line="240" w:lineRule="auto"/>
        <w:rPr>
          <w:lang w:val="en-US"/>
        </w:rPr>
      </w:pPr>
      <w:r w:rsidRPr="0073345B">
        <w:rPr>
          <w:highlight w:val="green"/>
          <w:lang w:val="en-US"/>
        </w:rPr>
        <w:t>A.</w:t>
      </w:r>
      <w:r w:rsidRPr="0073345B">
        <w:rPr>
          <w:highlight w:val="green"/>
          <w:lang w:val="en-US"/>
        </w:rPr>
        <w:tab/>
        <w:t>Finally</w:t>
      </w:r>
    </w:p>
    <w:p w:rsidR="007774A5" w:rsidRPr="00A9765F" w:rsidRDefault="007774A5" w:rsidP="004730AD">
      <w:pPr>
        <w:spacing w:line="240" w:lineRule="auto"/>
        <w:rPr>
          <w:lang w:val="en-US"/>
        </w:rPr>
      </w:pPr>
      <w:r w:rsidRPr="001F15BF">
        <w:rPr>
          <w:lang w:val="en-US"/>
        </w:rPr>
        <w:t>B.</w:t>
      </w:r>
      <w:r w:rsidRPr="00A9765F">
        <w:rPr>
          <w:lang w:val="en-US"/>
        </w:rPr>
        <w:tab/>
        <w:t>Compilation fails.</w:t>
      </w:r>
    </w:p>
    <w:p w:rsidR="007774A5" w:rsidRPr="00A9765F" w:rsidRDefault="007774A5" w:rsidP="004730AD">
      <w:pPr>
        <w:spacing w:line="240" w:lineRule="auto"/>
        <w:rPr>
          <w:lang w:val="en-US"/>
        </w:rPr>
      </w:pPr>
      <w:r w:rsidRPr="00A9765F">
        <w:rPr>
          <w:lang w:val="en-US"/>
        </w:rPr>
        <w:t>C.</w:t>
      </w:r>
      <w:r w:rsidRPr="00A9765F">
        <w:rPr>
          <w:lang w:val="en-US"/>
        </w:rPr>
        <w:tab/>
        <w:t>The code runs with no output.</w:t>
      </w:r>
    </w:p>
    <w:p w:rsidR="007774A5" w:rsidRPr="00A9765F" w:rsidRDefault="007774A5" w:rsidP="004730AD">
      <w:pPr>
        <w:spacing w:line="240" w:lineRule="auto"/>
        <w:rPr>
          <w:lang w:val="en-US"/>
        </w:rPr>
      </w:pPr>
      <w:r w:rsidRPr="00A9765F">
        <w:rPr>
          <w:lang w:val="en-US"/>
        </w:rPr>
        <w:t>D.</w:t>
      </w:r>
      <w:r w:rsidRPr="00A9765F">
        <w:rPr>
          <w:lang w:val="en-US"/>
        </w:rPr>
        <w:tab/>
        <w:t>An exception is thrown at runtime.</w:t>
      </w:r>
    </w:p>
    <w:p w:rsidR="007774A5" w:rsidRPr="00A9765F" w:rsidRDefault="007774A5" w:rsidP="00A9765F">
      <w:pPr>
        <w:rPr>
          <w:lang w:val="en-US"/>
        </w:rPr>
      </w:pPr>
    </w:p>
    <w:p w:rsidR="007774A5" w:rsidRPr="0017591B" w:rsidRDefault="007774A5" w:rsidP="00A9765F">
      <w:pPr>
        <w:rPr>
          <w:b/>
          <w:lang w:val="en-US"/>
        </w:rPr>
      </w:pPr>
      <w:r w:rsidRPr="0017591B">
        <w:rPr>
          <w:b/>
          <w:lang w:val="en-US"/>
        </w:rPr>
        <w:t xml:space="preserve">2. What will be the output of the program? </w:t>
      </w:r>
    </w:p>
    <w:p w:rsidR="007774A5" w:rsidRPr="004730AD" w:rsidRDefault="007774A5" w:rsidP="004730AD">
      <w:pPr>
        <w:rPr>
          <w:lang w:val="en-US"/>
        </w:rPr>
      </w:pPr>
      <w:r w:rsidRPr="004730AD">
        <w:rPr>
          <w:lang w:val="en-US"/>
        </w:rPr>
        <w:t>try {</w:t>
      </w:r>
      <w:r w:rsidRPr="004730AD">
        <w:rPr>
          <w:lang w:val="en-US"/>
        </w:rPr>
        <w:br/>
        <w:t>int x = 0;</w:t>
      </w:r>
      <w:r w:rsidRPr="004730AD">
        <w:rPr>
          <w:lang w:val="en-US"/>
        </w:rPr>
        <w:br/>
        <w:t>int y = 5 / x;</w:t>
      </w:r>
      <w:r w:rsidRPr="004730AD">
        <w:rPr>
          <w:lang w:val="en-US"/>
        </w:rPr>
        <w:br/>
        <w:t>} catch (Exception e) {</w:t>
      </w:r>
      <w:r w:rsidRPr="004730AD">
        <w:rPr>
          <w:lang w:val="en-US"/>
        </w:rPr>
        <w:br/>
        <w:t>System.</w:t>
      </w:r>
      <w:r w:rsidRPr="004730AD">
        <w:rPr>
          <w:i/>
          <w:iCs/>
          <w:lang w:val="en-US"/>
        </w:rPr>
        <w:t>out</w:t>
      </w:r>
      <w:r w:rsidRPr="004730AD">
        <w:rPr>
          <w:lang w:val="en-US"/>
        </w:rPr>
        <w:t>.println("Exception");</w:t>
      </w:r>
      <w:r w:rsidRPr="004730AD">
        <w:rPr>
          <w:lang w:val="en-US"/>
        </w:rPr>
        <w:br/>
        <w:t>} catch (ArithmeticException ae) {</w:t>
      </w:r>
      <w:r w:rsidRPr="004730AD">
        <w:rPr>
          <w:lang w:val="en-US"/>
        </w:rPr>
        <w:br/>
        <w:t>System.</w:t>
      </w:r>
      <w:r w:rsidRPr="004730AD">
        <w:rPr>
          <w:i/>
          <w:iCs/>
          <w:lang w:val="en-US"/>
        </w:rPr>
        <w:t>out</w:t>
      </w:r>
      <w:r w:rsidRPr="004730AD">
        <w:rPr>
          <w:lang w:val="en-US"/>
        </w:rPr>
        <w:t>.println(" Arithmetic Exception");</w:t>
      </w:r>
      <w:r w:rsidRPr="004730AD">
        <w:rPr>
          <w:lang w:val="en-US"/>
        </w:rPr>
        <w:br/>
        <w:t>}</w:t>
      </w:r>
      <w:r w:rsidRPr="004730AD">
        <w:rPr>
          <w:lang w:val="en-US"/>
        </w:rPr>
        <w:br/>
        <w:t>System.</w:t>
      </w:r>
      <w:r w:rsidRPr="004730AD">
        <w:rPr>
          <w:i/>
          <w:iCs/>
          <w:lang w:val="en-US"/>
        </w:rPr>
        <w:t>out</w:t>
      </w:r>
      <w:r w:rsidRPr="004730AD">
        <w:rPr>
          <w:lang w:val="en-US"/>
        </w:rPr>
        <w:t>.println("finished");</w:t>
      </w:r>
    </w:p>
    <w:p w:rsidR="007774A5" w:rsidRPr="00A9765F" w:rsidRDefault="007774A5" w:rsidP="00A9765F">
      <w:pPr>
        <w:rPr>
          <w:lang w:val="en-US"/>
        </w:rPr>
      </w:pP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A.</w:t>
      </w:r>
      <w:r w:rsidRPr="00A9765F">
        <w:rPr>
          <w:lang w:val="en-US"/>
        </w:rPr>
        <w:tab/>
        <w:t>finished</w:t>
      </w:r>
      <w:r w:rsidRPr="00A9765F">
        <w:rPr>
          <w:lang w:val="en-US"/>
        </w:rPr>
        <w:tab/>
        <w:t>B.</w:t>
      </w:r>
      <w:r w:rsidRPr="00A9765F">
        <w:rPr>
          <w:lang w:val="en-US"/>
        </w:rPr>
        <w:tab/>
        <w:t>Exception</w:t>
      </w:r>
    </w:p>
    <w:p w:rsidR="007774A5" w:rsidRPr="00A9765F" w:rsidRDefault="007774A5" w:rsidP="00A9765F">
      <w:pPr>
        <w:rPr>
          <w:lang w:val="en-US"/>
        </w:rPr>
      </w:pPr>
      <w:r w:rsidRPr="0073345B">
        <w:rPr>
          <w:highlight w:val="green"/>
          <w:lang w:val="en-US"/>
        </w:rPr>
        <w:t>C.</w:t>
      </w:r>
      <w:r w:rsidRPr="0073345B">
        <w:rPr>
          <w:highlight w:val="green"/>
          <w:lang w:val="en-US"/>
        </w:rPr>
        <w:tab/>
        <w:t>Compilation fails.</w:t>
      </w:r>
      <w:r w:rsidRPr="00A9765F">
        <w:rPr>
          <w:lang w:val="en-US"/>
        </w:rPr>
        <w:tab/>
        <w:t>D.</w:t>
      </w:r>
      <w:r w:rsidRPr="00A9765F">
        <w:rPr>
          <w:lang w:val="en-US"/>
        </w:rPr>
        <w:tab/>
        <w:t>Arithmetic Exception</w:t>
      </w:r>
    </w:p>
    <w:p w:rsidR="007774A5" w:rsidRDefault="007774A5">
      <w:pPr>
        <w:rPr>
          <w:lang w:val="en-US"/>
        </w:rPr>
      </w:pPr>
      <w:r>
        <w:rPr>
          <w:lang w:val="en-US"/>
        </w:rPr>
        <w:br w:type="page"/>
      </w:r>
    </w:p>
    <w:p w:rsidR="007774A5" w:rsidRPr="001F15BF" w:rsidRDefault="007774A5" w:rsidP="00A9765F">
      <w:pPr>
        <w:rPr>
          <w:lang w:val="en-US"/>
        </w:rPr>
      </w:pPr>
    </w:p>
    <w:p w:rsidR="007774A5" w:rsidRPr="0017591B" w:rsidRDefault="007774A5" w:rsidP="00A9765F">
      <w:pPr>
        <w:rPr>
          <w:b/>
          <w:lang w:val="en-US"/>
        </w:rPr>
      </w:pPr>
      <w:r w:rsidRPr="0017591B">
        <w:rPr>
          <w:b/>
          <w:lang w:val="en-US"/>
        </w:rPr>
        <w:t xml:space="preserve">3.What will be the output of the program? </w:t>
      </w:r>
    </w:p>
    <w:p w:rsidR="007774A5" w:rsidRPr="000A769A" w:rsidRDefault="007774A5" w:rsidP="000A769A">
      <w:pPr>
        <w:rPr>
          <w:lang w:val="en-US"/>
        </w:rPr>
      </w:pPr>
      <w:r w:rsidRPr="000A769A">
        <w:rPr>
          <w:lang w:val="en-US"/>
        </w:rPr>
        <w:t>public class X {</w:t>
      </w:r>
      <w:r w:rsidRPr="000A769A">
        <w:rPr>
          <w:lang w:val="en-US"/>
        </w:rPr>
        <w:br/>
        <w:t xml:space="preserve">    public static void main(String[] args) {</w:t>
      </w:r>
      <w:r w:rsidRPr="000A769A">
        <w:rPr>
          <w:lang w:val="en-US"/>
        </w:rPr>
        <w:br/>
        <w:t xml:space="preserve">        try {</w:t>
      </w:r>
      <w:r w:rsidRPr="000A769A">
        <w:rPr>
          <w:lang w:val="en-US"/>
        </w:rPr>
        <w:br/>
      </w:r>
      <w:r w:rsidRPr="000A769A">
        <w:rPr>
          <w:i/>
          <w:iCs/>
          <w:lang w:val="en-US"/>
        </w:rPr>
        <w:t>badMethod</w:t>
      </w:r>
      <w:r w:rsidRPr="000A769A">
        <w:rPr>
          <w:lang w:val="en-US"/>
        </w:rPr>
        <w:t>();</w:t>
      </w:r>
      <w:r w:rsidRPr="000A769A">
        <w:rPr>
          <w:lang w:val="en-US"/>
        </w:rPr>
        <w:br/>
        <w:t>System.</w:t>
      </w:r>
      <w:r w:rsidRPr="000A769A">
        <w:rPr>
          <w:i/>
          <w:iCs/>
          <w:lang w:val="en-US"/>
        </w:rPr>
        <w:t>out</w:t>
      </w:r>
      <w:r w:rsidRPr="000A769A">
        <w:rPr>
          <w:lang w:val="en-US"/>
        </w:rPr>
        <w:t>.print("A");</w:t>
      </w:r>
      <w:r w:rsidRPr="000A769A">
        <w:rPr>
          <w:lang w:val="en-US"/>
        </w:rPr>
        <w:br/>
        <w:t xml:space="preserve">        } catch (Exception ex) {</w:t>
      </w:r>
      <w:r w:rsidRPr="000A769A">
        <w:rPr>
          <w:lang w:val="en-US"/>
        </w:rPr>
        <w:br/>
        <w:t>System.</w:t>
      </w:r>
      <w:r w:rsidRPr="000A769A">
        <w:rPr>
          <w:i/>
          <w:iCs/>
          <w:lang w:val="en-US"/>
        </w:rPr>
        <w:t>out</w:t>
      </w:r>
      <w:r w:rsidRPr="000A769A">
        <w:rPr>
          <w:lang w:val="en-US"/>
        </w:rPr>
        <w:t>.print("B");</w:t>
      </w:r>
      <w:r w:rsidRPr="000A769A">
        <w:rPr>
          <w:lang w:val="en-US"/>
        </w:rPr>
        <w:br/>
        <w:t xml:space="preserve">        } finally {</w:t>
      </w:r>
      <w:r w:rsidRPr="000A769A">
        <w:rPr>
          <w:lang w:val="en-US"/>
        </w:rPr>
        <w:br/>
        <w:t>System.</w:t>
      </w:r>
      <w:r w:rsidRPr="000A769A">
        <w:rPr>
          <w:i/>
          <w:iCs/>
          <w:lang w:val="en-US"/>
        </w:rPr>
        <w:t>out</w:t>
      </w:r>
      <w:r w:rsidRPr="000A769A">
        <w:rPr>
          <w:lang w:val="en-US"/>
        </w:rPr>
        <w:t>.print("C");</w:t>
      </w:r>
      <w:r w:rsidRPr="000A769A">
        <w:rPr>
          <w:lang w:val="en-US"/>
        </w:rPr>
        <w:br/>
        <w:t xml:space="preserve">        }</w:t>
      </w:r>
      <w:r w:rsidRPr="000A769A">
        <w:rPr>
          <w:lang w:val="en-US"/>
        </w:rPr>
        <w:br/>
        <w:t>System.</w:t>
      </w:r>
      <w:r w:rsidRPr="000A769A">
        <w:rPr>
          <w:i/>
          <w:iCs/>
          <w:lang w:val="en-US"/>
        </w:rPr>
        <w:t>out</w:t>
      </w:r>
      <w:r w:rsidRPr="000A769A">
        <w:rPr>
          <w:lang w:val="en-US"/>
        </w:rPr>
        <w:t>.print("D");</w:t>
      </w:r>
      <w:r w:rsidRPr="000A769A">
        <w:rPr>
          <w:lang w:val="en-US"/>
        </w:rPr>
        <w:br/>
        <w:t xml:space="preserve">    }</w:t>
      </w:r>
      <w:r w:rsidRPr="000A769A">
        <w:rPr>
          <w:lang w:val="en-US"/>
        </w:rPr>
        <w:br/>
      </w:r>
      <w:r w:rsidRPr="000A769A">
        <w:rPr>
          <w:lang w:val="en-US"/>
        </w:rPr>
        <w:br/>
        <w:t xml:space="preserve">    public static void badMethod() {</w:t>
      </w:r>
      <w:r w:rsidRPr="000A769A">
        <w:rPr>
          <w:lang w:val="en-US"/>
        </w:rPr>
        <w:br/>
        <w:t xml:space="preserve">        throw new Error(); /* Line 22 */</w:t>
      </w:r>
      <w:r w:rsidRPr="000A769A">
        <w:rPr>
          <w:lang w:val="en-US"/>
        </w:rPr>
        <w:br/>
        <w:t xml:space="preserve">    }</w:t>
      </w:r>
      <w:r w:rsidRPr="000A769A">
        <w:rPr>
          <w:lang w:val="en-US"/>
        </w:rPr>
        <w:br/>
        <w:t>}</w:t>
      </w:r>
    </w:p>
    <w:p w:rsidR="007774A5" w:rsidRPr="00A9765F" w:rsidRDefault="007774A5" w:rsidP="00A9765F">
      <w:pPr>
        <w:rPr>
          <w:lang w:val="en-US"/>
        </w:rPr>
      </w:pP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A.</w:t>
      </w:r>
      <w:r w:rsidRPr="00A9765F">
        <w:rPr>
          <w:lang w:val="en-US"/>
        </w:rPr>
        <w:tab/>
        <w:t>ABCD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B.</w:t>
      </w:r>
      <w:r w:rsidRPr="00A9765F">
        <w:rPr>
          <w:lang w:val="en-US"/>
        </w:rPr>
        <w:tab/>
        <w:t>Compilation fails.</w:t>
      </w:r>
    </w:p>
    <w:p w:rsidR="007774A5" w:rsidRPr="00A9765F" w:rsidRDefault="007774A5" w:rsidP="00A9765F">
      <w:pPr>
        <w:rPr>
          <w:lang w:val="en-US"/>
        </w:rPr>
      </w:pPr>
      <w:r w:rsidRPr="0073345B">
        <w:rPr>
          <w:highlight w:val="green"/>
          <w:lang w:val="en-US"/>
        </w:rPr>
        <w:t>C.</w:t>
      </w:r>
      <w:r w:rsidRPr="0073345B">
        <w:rPr>
          <w:highlight w:val="green"/>
          <w:lang w:val="en-US"/>
        </w:rPr>
        <w:tab/>
        <w:t>C is printed before exiting with an error message.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D.</w:t>
      </w:r>
      <w:r w:rsidRPr="00A9765F">
        <w:rPr>
          <w:lang w:val="en-US"/>
        </w:rPr>
        <w:tab/>
        <w:t>BC is printed before exiting with an error message.</w:t>
      </w:r>
    </w:p>
    <w:p w:rsidR="007774A5" w:rsidRDefault="007774A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774A5" w:rsidRDefault="007774A5" w:rsidP="00A9765F">
      <w:pPr>
        <w:rPr>
          <w:b/>
          <w:lang w:val="en-US"/>
        </w:rPr>
      </w:pPr>
    </w:p>
    <w:p w:rsidR="007774A5" w:rsidRPr="0017591B" w:rsidRDefault="007774A5" w:rsidP="00A9765F">
      <w:pPr>
        <w:rPr>
          <w:b/>
          <w:lang w:val="en-US"/>
        </w:rPr>
      </w:pPr>
      <w:r w:rsidRPr="0017591B">
        <w:rPr>
          <w:b/>
          <w:lang w:val="en-US"/>
        </w:rPr>
        <w:t xml:space="preserve">4.What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X {</w:t>
      </w:r>
      <w:r w:rsidRPr="00C97646">
        <w:rPr>
          <w:lang w:val="en-US"/>
        </w:rPr>
        <w:br/>
        <w:t xml:space="preserve">    public static void main(String[] args)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</w:r>
      <w:r w:rsidRPr="00C97646">
        <w:rPr>
          <w:i/>
          <w:iCs/>
          <w:lang w:val="en-US"/>
        </w:rPr>
        <w:t>badMethod</w:t>
      </w:r>
      <w:r w:rsidRPr="00C97646">
        <w:rPr>
          <w:lang w:val="en-US"/>
        </w:rPr>
        <w:t>();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.print("A");</w:t>
      </w:r>
      <w:r w:rsidRPr="00C97646">
        <w:rPr>
          <w:lang w:val="en-US"/>
        </w:rPr>
        <w:br/>
        <w:t xml:space="preserve">        } catch (RuntimeException ex) /* Line 10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.print("B");</w:t>
      </w:r>
      <w:r w:rsidRPr="00C97646">
        <w:rPr>
          <w:lang w:val="en-US"/>
        </w:rPr>
        <w:br/>
        <w:t xml:space="preserve">        } catch (Exception ex1)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.print("C");</w:t>
      </w:r>
      <w:r w:rsidRPr="00C97646">
        <w:rPr>
          <w:lang w:val="en-US"/>
        </w:rPr>
        <w:br/>
        <w:t xml:space="preserve">        } finally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.print("D");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.print("E");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 xml:space="preserve">    public static void badMethod() {</w:t>
      </w:r>
      <w:r w:rsidRPr="00C97646">
        <w:rPr>
          <w:lang w:val="en-US"/>
        </w:rPr>
        <w:br/>
        <w:t xml:space="preserve">        throw new RuntimeException();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>}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}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A.</w:t>
      </w:r>
      <w:r w:rsidRPr="00A9765F">
        <w:rPr>
          <w:lang w:val="en-US"/>
        </w:rPr>
        <w:tab/>
        <w:t>BD</w:t>
      </w:r>
      <w:r w:rsidRPr="00A9765F">
        <w:rPr>
          <w:lang w:val="en-US"/>
        </w:rPr>
        <w:tab/>
        <w:t>B.</w:t>
      </w:r>
      <w:r w:rsidRPr="00A9765F">
        <w:rPr>
          <w:lang w:val="en-US"/>
        </w:rPr>
        <w:tab/>
        <w:t>BCD</w:t>
      </w:r>
    </w:p>
    <w:p w:rsidR="007774A5" w:rsidRPr="00A9765F" w:rsidRDefault="007774A5" w:rsidP="00A9765F">
      <w:pPr>
        <w:rPr>
          <w:lang w:val="en-US"/>
        </w:rPr>
      </w:pPr>
      <w:r w:rsidRPr="0073345B">
        <w:rPr>
          <w:highlight w:val="green"/>
          <w:lang w:val="en-US"/>
        </w:rPr>
        <w:t>C.</w:t>
      </w:r>
      <w:r w:rsidRPr="0073345B">
        <w:rPr>
          <w:highlight w:val="green"/>
          <w:lang w:val="en-US"/>
        </w:rPr>
        <w:tab/>
        <w:t>BDE</w:t>
      </w:r>
      <w:r w:rsidRPr="00A9765F">
        <w:rPr>
          <w:lang w:val="en-US"/>
        </w:rPr>
        <w:tab/>
        <w:t>D.</w:t>
      </w:r>
      <w:r w:rsidRPr="00A9765F">
        <w:rPr>
          <w:lang w:val="en-US"/>
        </w:rPr>
        <w:tab/>
        <w:t>BCDE</w:t>
      </w:r>
    </w:p>
    <w:p w:rsidR="007774A5" w:rsidRPr="00A9765F" w:rsidRDefault="007774A5" w:rsidP="00A9765F">
      <w:pPr>
        <w:rPr>
          <w:lang w:val="en-US"/>
        </w:rPr>
      </w:pPr>
    </w:p>
    <w:p w:rsidR="007774A5" w:rsidRPr="0017591B" w:rsidRDefault="007774A5" w:rsidP="00A9765F">
      <w:pPr>
        <w:rPr>
          <w:b/>
          <w:lang w:val="en-US"/>
        </w:rPr>
      </w:pPr>
      <w:r w:rsidRPr="0017591B">
        <w:rPr>
          <w:b/>
          <w:lang w:val="en-US"/>
        </w:rPr>
        <w:t xml:space="preserve">5. 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RTExcept {</w:t>
      </w:r>
      <w:r w:rsidRPr="00C97646">
        <w:rPr>
          <w:lang w:val="en-US"/>
        </w:rPr>
        <w:br/>
        <w:t xml:space="preserve">    public static void throwit()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.print("throwit ");</w:t>
      </w:r>
      <w:r w:rsidRPr="00C97646">
        <w:rPr>
          <w:lang w:val="en-US"/>
        </w:rPr>
        <w:br/>
        <w:t xml:space="preserve">        throw new RuntimeException();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 xml:space="preserve">    public static void main(String[] args)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.print("hello ");</w:t>
      </w:r>
      <w:r w:rsidRPr="00C97646">
        <w:rPr>
          <w:lang w:val="en-US"/>
        </w:rPr>
        <w:br/>
      </w:r>
      <w:r w:rsidRPr="00C97646">
        <w:rPr>
          <w:i/>
          <w:iCs/>
          <w:lang w:val="en-US"/>
        </w:rPr>
        <w:t>throwit</w:t>
      </w:r>
      <w:r w:rsidRPr="00C97646">
        <w:rPr>
          <w:lang w:val="en-US"/>
        </w:rPr>
        <w:t>();</w:t>
      </w:r>
      <w:r w:rsidRPr="00C97646">
        <w:rPr>
          <w:lang w:val="en-US"/>
        </w:rPr>
        <w:br/>
        <w:t xml:space="preserve">        } catch (Exception re)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.print("caught ");</w:t>
      </w:r>
      <w:r w:rsidRPr="00C97646">
        <w:rPr>
          <w:lang w:val="en-US"/>
        </w:rPr>
        <w:br/>
        <w:t xml:space="preserve">        } finally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.print("finally 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.println("after ");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>}</w:t>
      </w:r>
    </w:p>
    <w:p w:rsidR="007774A5" w:rsidRPr="00A9765F" w:rsidRDefault="007774A5" w:rsidP="00A9765F">
      <w:pPr>
        <w:rPr>
          <w:lang w:val="en-US"/>
        </w:rPr>
      </w:pP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A.</w:t>
      </w:r>
      <w:r w:rsidRPr="00A9765F">
        <w:rPr>
          <w:lang w:val="en-US"/>
        </w:rPr>
        <w:tab/>
        <w:t>hello throwit caught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B.</w:t>
      </w:r>
      <w:r w:rsidRPr="00A9765F">
        <w:rPr>
          <w:lang w:val="en-US"/>
        </w:rPr>
        <w:tab/>
        <w:t>Compilation fails</w:t>
      </w:r>
    </w:p>
    <w:p w:rsidR="007774A5" w:rsidRPr="00A9765F" w:rsidRDefault="007774A5" w:rsidP="00A9765F">
      <w:pPr>
        <w:rPr>
          <w:lang w:val="en-US"/>
        </w:rPr>
      </w:pPr>
      <w:r w:rsidRPr="00A9765F">
        <w:rPr>
          <w:lang w:val="en-US"/>
        </w:rPr>
        <w:t>C.</w:t>
      </w:r>
      <w:r w:rsidRPr="00A9765F">
        <w:rPr>
          <w:lang w:val="en-US"/>
        </w:rPr>
        <w:tab/>
        <w:t>hello throwitRuntimeException caught after</w:t>
      </w:r>
    </w:p>
    <w:p w:rsidR="007774A5" w:rsidRDefault="007774A5" w:rsidP="00A9765F">
      <w:pPr>
        <w:rPr>
          <w:lang w:val="en-US"/>
        </w:rPr>
      </w:pPr>
      <w:r w:rsidRPr="0073345B">
        <w:rPr>
          <w:highlight w:val="green"/>
          <w:lang w:val="en-US"/>
        </w:rPr>
        <w:t>D.</w:t>
      </w:r>
      <w:r w:rsidRPr="0073345B">
        <w:rPr>
          <w:highlight w:val="green"/>
          <w:lang w:val="en-US"/>
        </w:rPr>
        <w:tab/>
        <w:t>hello throwit caught finally after</w:t>
      </w:r>
    </w:p>
    <w:p w:rsidR="007774A5" w:rsidRDefault="007774A5" w:rsidP="00A9765F">
      <w:pPr>
        <w:rPr>
          <w:lang w:val="en-US"/>
        </w:rPr>
      </w:pPr>
    </w:p>
    <w:p w:rsidR="007774A5" w:rsidRPr="0017591B" w:rsidRDefault="007774A5" w:rsidP="00C97646">
      <w:pPr>
        <w:rPr>
          <w:b/>
          <w:lang w:val="en-US"/>
        </w:rPr>
      </w:pPr>
      <w:r>
        <w:rPr>
          <w:b/>
          <w:lang w:val="en-US"/>
        </w:rPr>
        <w:t>6</w:t>
      </w:r>
      <w:r w:rsidRPr="0017591B">
        <w:rPr>
          <w:b/>
          <w:lang w:val="en-US"/>
        </w:rPr>
        <w:t xml:space="preserve">. 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Test {</w:t>
      </w:r>
      <w:r w:rsidRPr="00C97646">
        <w:rPr>
          <w:lang w:val="en-US"/>
        </w:rPr>
        <w:br/>
        <w:t xml:space="preserve">    public static void aMethod() throws Exception {</w:t>
      </w:r>
      <w:r w:rsidRPr="00C97646">
        <w:rPr>
          <w:lang w:val="en-US"/>
        </w:rPr>
        <w:br/>
        <w:t xml:space="preserve">        try /* Line 5 */ {</w:t>
      </w:r>
      <w:r w:rsidRPr="00C97646">
        <w:rPr>
          <w:lang w:val="en-US"/>
        </w:rPr>
        <w:br/>
        <w:t xml:space="preserve">            throw new Exception(); /* Line 7 */</w:t>
      </w:r>
      <w:r w:rsidRPr="00C97646">
        <w:rPr>
          <w:lang w:val="en-US"/>
        </w:rPr>
        <w:br/>
        <w:t xml:space="preserve">        } finally /* Line 9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.print("finally "); /* Line 11 */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 xml:space="preserve">    public static void main(String args[])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</w:r>
      <w:r w:rsidRPr="00C97646">
        <w:rPr>
          <w:i/>
          <w:iCs/>
          <w:lang w:val="en-US"/>
        </w:rPr>
        <w:t>aMethod</w:t>
      </w:r>
      <w:r w:rsidRPr="00C97646">
        <w:rPr>
          <w:lang w:val="en-US"/>
        </w:rPr>
        <w:t>();</w:t>
      </w:r>
      <w:r w:rsidRPr="00C97646">
        <w:rPr>
          <w:lang w:val="en-US"/>
        </w:rPr>
        <w:br/>
        <w:t xml:space="preserve">        } catch (Exception e) /* Line 20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.print("exception 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.print("finished"); /* Line 24 */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>}</w:t>
      </w:r>
    </w:p>
    <w:p w:rsidR="007774A5" w:rsidRPr="00CA2967" w:rsidRDefault="007774A5" w:rsidP="00C97646">
      <w:pPr>
        <w:rPr>
          <w:lang w:val="en-US"/>
        </w:rPr>
      </w:pPr>
      <w:r w:rsidRPr="00CA2967">
        <w:rPr>
          <w:highlight w:val="green"/>
          <w:lang w:val="ru-RU"/>
        </w:rPr>
        <w:t>Программа</w:t>
      </w:r>
      <w:r w:rsidRPr="00CA2967">
        <w:rPr>
          <w:highlight w:val="green"/>
          <w:lang w:val="en-US"/>
        </w:rPr>
        <w:t xml:space="preserve"> </w:t>
      </w:r>
      <w:r w:rsidRPr="00CA2967">
        <w:rPr>
          <w:highlight w:val="green"/>
          <w:lang w:val="ru-RU"/>
        </w:rPr>
        <w:t>выведет</w:t>
      </w:r>
      <w:r w:rsidRPr="00CA2967">
        <w:rPr>
          <w:highlight w:val="green"/>
          <w:lang w:val="en-US"/>
        </w:rPr>
        <w:t>: finally exception finished</w:t>
      </w:r>
    </w:p>
    <w:p w:rsidR="007774A5" w:rsidRPr="001F15BF" w:rsidRDefault="007774A5" w:rsidP="00C97646">
      <w:pPr>
        <w:rPr>
          <w:lang w:val="en-US"/>
        </w:rPr>
      </w:pPr>
      <w:r w:rsidRPr="001F15BF">
        <w:rPr>
          <w:lang w:val="en-US"/>
        </w:rPr>
        <w:t>__________________________</w:t>
      </w:r>
    </w:p>
    <w:p w:rsidR="007774A5" w:rsidRDefault="007774A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774A5" w:rsidRPr="0017591B" w:rsidRDefault="007774A5" w:rsidP="00441954">
      <w:pPr>
        <w:rPr>
          <w:b/>
          <w:lang w:val="en-US"/>
        </w:rPr>
      </w:pPr>
      <w:r w:rsidRPr="0017591B">
        <w:rPr>
          <w:b/>
          <w:lang w:val="en-US"/>
        </w:rPr>
        <w:t xml:space="preserve">7. 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X {</w:t>
      </w:r>
      <w:r w:rsidRPr="00C97646">
        <w:rPr>
          <w:lang w:val="en-US"/>
        </w:rPr>
        <w:br/>
        <w:t xml:space="preserve">    public static void main(String[] args)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</w:r>
      <w:r w:rsidRPr="00C97646">
        <w:rPr>
          <w:i/>
          <w:iCs/>
          <w:lang w:val="en-US"/>
        </w:rPr>
        <w:t>badMethod</w:t>
      </w:r>
      <w:r w:rsidRPr="00C97646">
        <w:rPr>
          <w:lang w:val="en-US"/>
        </w:rPr>
        <w:t>();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.print("A");</w:t>
      </w:r>
      <w:r w:rsidRPr="00C97646">
        <w:rPr>
          <w:lang w:val="en-US"/>
        </w:rPr>
        <w:br/>
        <w:t xml:space="preserve">        } catch (Exception ex)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.print("B");</w:t>
      </w:r>
      <w:r w:rsidRPr="00C97646">
        <w:rPr>
          <w:lang w:val="en-US"/>
        </w:rPr>
        <w:br/>
        <w:t xml:space="preserve">        } finally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.print("C");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.print("D");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 xml:space="preserve">    public static void badMethod() {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 xml:space="preserve">} </w:t>
      </w:r>
    </w:p>
    <w:p w:rsidR="007774A5" w:rsidRPr="00441954" w:rsidRDefault="007774A5" w:rsidP="00441954">
      <w:pPr>
        <w:rPr>
          <w:lang w:val="en-US"/>
        </w:rPr>
      </w:pP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A.</w:t>
      </w:r>
      <w:r w:rsidRPr="00441954">
        <w:rPr>
          <w:lang w:val="en-US"/>
        </w:rPr>
        <w:tab/>
        <w:t>AC</w:t>
      </w:r>
      <w:r w:rsidRPr="00441954">
        <w:rPr>
          <w:lang w:val="en-US"/>
        </w:rPr>
        <w:tab/>
        <w:t>B.</w:t>
      </w:r>
      <w:r w:rsidRPr="00441954">
        <w:rPr>
          <w:lang w:val="en-US"/>
        </w:rPr>
        <w:tab/>
        <w:t>BC</w:t>
      </w:r>
    </w:p>
    <w:p w:rsidR="007774A5" w:rsidRDefault="007774A5" w:rsidP="00441954">
      <w:pPr>
        <w:rPr>
          <w:lang w:val="en-US"/>
        </w:rPr>
      </w:pPr>
      <w:r w:rsidRPr="00CA2967">
        <w:rPr>
          <w:highlight w:val="green"/>
          <w:lang w:val="en-US"/>
        </w:rPr>
        <w:t>C.</w:t>
      </w:r>
      <w:r w:rsidRPr="00CA2967">
        <w:rPr>
          <w:highlight w:val="green"/>
          <w:lang w:val="en-US"/>
        </w:rPr>
        <w:tab/>
        <w:t>ACD</w:t>
      </w:r>
      <w:r w:rsidRPr="00441954">
        <w:rPr>
          <w:lang w:val="en-US"/>
        </w:rPr>
        <w:tab/>
        <w:t>D.</w:t>
      </w:r>
      <w:r w:rsidRPr="00441954">
        <w:rPr>
          <w:lang w:val="en-US"/>
        </w:rPr>
        <w:tab/>
        <w:t>ABCD</w:t>
      </w:r>
    </w:p>
    <w:p w:rsidR="007774A5" w:rsidRDefault="007774A5" w:rsidP="00441954">
      <w:pPr>
        <w:rPr>
          <w:lang w:val="en-US"/>
        </w:rPr>
      </w:pPr>
    </w:p>
    <w:p w:rsidR="007774A5" w:rsidRPr="0017591B" w:rsidRDefault="007774A5" w:rsidP="00441954">
      <w:pPr>
        <w:rPr>
          <w:b/>
          <w:lang w:val="en-US"/>
        </w:rPr>
      </w:pPr>
      <w:r w:rsidRPr="0017591B">
        <w:rPr>
          <w:b/>
          <w:lang w:val="en-US"/>
        </w:rPr>
        <w:t xml:space="preserve">8.What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X {</w:t>
      </w:r>
      <w:r w:rsidRPr="00C97646">
        <w:rPr>
          <w:lang w:val="en-US"/>
        </w:rPr>
        <w:br/>
        <w:t xml:space="preserve">    public static void main(String[] args)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</w:r>
      <w:r w:rsidRPr="00C97646">
        <w:rPr>
          <w:i/>
          <w:iCs/>
          <w:lang w:val="en-US"/>
        </w:rPr>
        <w:t>badMethod</w:t>
      </w:r>
      <w:r w:rsidRPr="00C97646">
        <w:rPr>
          <w:lang w:val="en-US"/>
        </w:rPr>
        <w:t>(); /* Line 7 */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.print("A");</w:t>
      </w:r>
      <w:r w:rsidRPr="00C97646">
        <w:rPr>
          <w:lang w:val="en-US"/>
        </w:rPr>
        <w:br/>
        <w:t xml:space="preserve">        } catch (Exception ex) /* Line 10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.print("B"); /* Line 12 */</w:t>
      </w:r>
      <w:r w:rsidRPr="00C97646">
        <w:rPr>
          <w:lang w:val="en-US"/>
        </w:rPr>
        <w:br/>
        <w:t xml:space="preserve">        } finally /* Line 14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.print("C"); /* Line 16 */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.print("D"); /* Line 18 */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</w:r>
      <w:r w:rsidRPr="00C97646">
        <w:rPr>
          <w:lang w:val="en-US"/>
        </w:rPr>
        <w:br/>
        <w:t xml:space="preserve">    public static void badMethod() {</w:t>
      </w:r>
      <w:r w:rsidRPr="00C97646">
        <w:rPr>
          <w:lang w:val="en-US"/>
        </w:rPr>
        <w:br/>
        <w:t xml:space="preserve">        throw new RuntimeException();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>}</w:t>
      </w:r>
    </w:p>
    <w:p w:rsidR="007774A5" w:rsidRPr="001F15BF" w:rsidRDefault="007774A5" w:rsidP="00441954">
      <w:pPr>
        <w:rPr>
          <w:lang w:val="de-DE"/>
        </w:rPr>
      </w:pPr>
      <w:r w:rsidRPr="001F15BF">
        <w:rPr>
          <w:lang w:val="de-DE"/>
        </w:rPr>
        <w:t>A.</w:t>
      </w:r>
      <w:r w:rsidRPr="001F15BF">
        <w:rPr>
          <w:lang w:val="de-DE"/>
        </w:rPr>
        <w:tab/>
        <w:t>AB</w:t>
      </w:r>
      <w:r w:rsidRPr="001F15BF">
        <w:rPr>
          <w:lang w:val="de-DE"/>
        </w:rPr>
        <w:tab/>
        <w:t>B.</w:t>
      </w:r>
      <w:r w:rsidRPr="001F15BF">
        <w:rPr>
          <w:lang w:val="de-DE"/>
        </w:rPr>
        <w:tab/>
        <w:t>BC</w:t>
      </w:r>
    </w:p>
    <w:p w:rsidR="007774A5" w:rsidRPr="001F15BF" w:rsidRDefault="007774A5" w:rsidP="00441954">
      <w:pPr>
        <w:rPr>
          <w:lang w:val="de-DE"/>
        </w:rPr>
      </w:pPr>
      <w:r w:rsidRPr="001F15BF">
        <w:rPr>
          <w:lang w:val="de-DE"/>
        </w:rPr>
        <w:t>C.</w:t>
      </w:r>
      <w:r w:rsidRPr="001F15BF">
        <w:rPr>
          <w:lang w:val="de-DE"/>
        </w:rPr>
        <w:tab/>
        <w:t>ABC</w:t>
      </w:r>
      <w:r w:rsidRPr="001F15BF">
        <w:rPr>
          <w:lang w:val="de-DE"/>
        </w:rPr>
        <w:tab/>
      </w:r>
      <w:r w:rsidRPr="00CA2967">
        <w:rPr>
          <w:highlight w:val="green"/>
          <w:lang w:val="de-DE"/>
        </w:rPr>
        <w:t>D.</w:t>
      </w:r>
      <w:r w:rsidRPr="00CA2967">
        <w:rPr>
          <w:highlight w:val="green"/>
          <w:lang w:val="de-DE"/>
        </w:rPr>
        <w:tab/>
        <w:t>BCD</w:t>
      </w:r>
    </w:p>
    <w:p w:rsidR="007774A5" w:rsidRPr="001F15BF" w:rsidRDefault="007774A5" w:rsidP="00441954">
      <w:pPr>
        <w:rPr>
          <w:lang w:val="de-DE"/>
        </w:rPr>
      </w:pPr>
    </w:p>
    <w:p w:rsidR="007774A5" w:rsidRPr="0017591B" w:rsidRDefault="007774A5" w:rsidP="00441954">
      <w:pPr>
        <w:rPr>
          <w:b/>
          <w:lang w:val="en-US"/>
        </w:rPr>
      </w:pPr>
      <w:r w:rsidRPr="0017591B">
        <w:rPr>
          <w:b/>
          <w:lang w:val="en-US"/>
        </w:rPr>
        <w:t xml:space="preserve">9. What will be the output of the program? </w:t>
      </w:r>
    </w:p>
    <w:p w:rsidR="007774A5" w:rsidRPr="00C97646" w:rsidRDefault="007774A5" w:rsidP="00C97646">
      <w:pPr>
        <w:rPr>
          <w:lang w:val="en-US"/>
        </w:rPr>
      </w:pPr>
      <w:r w:rsidRPr="00C97646">
        <w:rPr>
          <w:lang w:val="en-US"/>
        </w:rPr>
        <w:t>public class MyProgram {</w:t>
      </w:r>
      <w:r w:rsidRPr="00C97646">
        <w:rPr>
          <w:lang w:val="en-US"/>
        </w:rPr>
        <w:br/>
        <w:t xml:space="preserve">    public static void main(String args[])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.print("Hello world ");</w:t>
      </w:r>
      <w:r w:rsidRPr="00C97646">
        <w:rPr>
          <w:lang w:val="en-US"/>
        </w:rPr>
        <w:br/>
        <w:t xml:space="preserve">        } finally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.println("Finally executing 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>}</w:t>
      </w: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A.</w:t>
      </w:r>
      <w:r w:rsidRPr="00441954">
        <w:rPr>
          <w:lang w:val="en-US"/>
        </w:rPr>
        <w:tab/>
        <w:t>Nothing. The program will not compile because no exceptions are specified.</w:t>
      </w: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B.</w:t>
      </w:r>
      <w:r w:rsidRPr="00441954">
        <w:rPr>
          <w:lang w:val="en-US"/>
        </w:rPr>
        <w:tab/>
        <w:t>Nothing. The program will not compile because no catch clauses are specified.</w:t>
      </w: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C.</w:t>
      </w:r>
      <w:r w:rsidRPr="00441954">
        <w:rPr>
          <w:lang w:val="en-US"/>
        </w:rPr>
        <w:tab/>
        <w:t>Hello world.</w:t>
      </w:r>
    </w:p>
    <w:p w:rsidR="007774A5" w:rsidRDefault="007774A5" w:rsidP="00441954">
      <w:pPr>
        <w:rPr>
          <w:lang w:val="en-US"/>
        </w:rPr>
      </w:pPr>
      <w:r w:rsidRPr="0073345B">
        <w:rPr>
          <w:highlight w:val="green"/>
          <w:lang w:val="en-US"/>
        </w:rPr>
        <w:t>D.</w:t>
      </w:r>
      <w:r w:rsidRPr="0073345B">
        <w:rPr>
          <w:highlight w:val="green"/>
          <w:lang w:val="en-US"/>
        </w:rPr>
        <w:tab/>
        <w:t>Hello world Finally executing</w:t>
      </w:r>
    </w:p>
    <w:p w:rsidR="007774A5" w:rsidRPr="0017591B" w:rsidRDefault="007774A5" w:rsidP="00441954">
      <w:pPr>
        <w:rPr>
          <w:b/>
          <w:lang w:val="en-US"/>
        </w:rPr>
      </w:pPr>
      <w:r w:rsidRPr="0017591B">
        <w:rPr>
          <w:b/>
          <w:lang w:val="en-US"/>
        </w:rPr>
        <w:t xml:space="preserve">10.What will be the output of the program? </w:t>
      </w:r>
    </w:p>
    <w:p w:rsidR="007774A5" w:rsidRPr="00C97646" w:rsidRDefault="007774A5" w:rsidP="00C97646">
      <w:pPr>
        <w:rPr>
          <w:lang w:val="en-US"/>
        </w:rPr>
      </w:pPr>
      <w:bookmarkStart w:id="0" w:name="_GoBack"/>
      <w:bookmarkEnd w:id="0"/>
      <w:r w:rsidRPr="00C97646">
        <w:rPr>
          <w:lang w:val="en-US"/>
        </w:rPr>
        <w:t>class Exc0 extends Exception {</w:t>
      </w:r>
      <w:r w:rsidRPr="00C97646">
        <w:rPr>
          <w:lang w:val="en-US"/>
        </w:rPr>
        <w:br/>
        <w:t>}</w:t>
      </w:r>
      <w:r w:rsidRPr="00C97646">
        <w:rPr>
          <w:lang w:val="en-US"/>
        </w:rPr>
        <w:br/>
      </w:r>
      <w:r w:rsidRPr="00C97646">
        <w:rPr>
          <w:lang w:val="en-US"/>
        </w:rPr>
        <w:br/>
        <w:t>class Exc1 extends Exc0 {</w:t>
      </w:r>
      <w:r w:rsidRPr="00C97646">
        <w:rPr>
          <w:lang w:val="en-US"/>
        </w:rPr>
        <w:br/>
        <w:t>} /* Line 2 */</w:t>
      </w:r>
      <w:r w:rsidRPr="00C97646">
        <w:rPr>
          <w:lang w:val="en-US"/>
        </w:rPr>
        <w:br/>
      </w:r>
      <w:r w:rsidRPr="00C97646">
        <w:rPr>
          <w:lang w:val="en-US"/>
        </w:rPr>
        <w:br/>
        <w:t>public class Test {</w:t>
      </w:r>
      <w:r w:rsidRPr="00C97646">
        <w:rPr>
          <w:lang w:val="en-US"/>
        </w:rPr>
        <w:br/>
        <w:t xml:space="preserve">    public static void main(String args[]) {</w:t>
      </w:r>
      <w:r w:rsidRPr="00C97646">
        <w:rPr>
          <w:lang w:val="en-US"/>
        </w:rPr>
        <w:br/>
        <w:t xml:space="preserve">        try {</w:t>
      </w:r>
      <w:r w:rsidRPr="00C97646">
        <w:rPr>
          <w:lang w:val="en-US"/>
        </w:rPr>
        <w:br/>
        <w:t xml:space="preserve">            throw new Exc1(); /* Line 9 */</w:t>
      </w:r>
      <w:r w:rsidRPr="00C97646">
        <w:rPr>
          <w:lang w:val="en-US"/>
        </w:rPr>
        <w:br/>
        <w:t xml:space="preserve">        } catch (Exc0 e0) /* Line 11 */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.println("Ex0 caught");</w:t>
      </w:r>
      <w:r w:rsidRPr="00C97646">
        <w:rPr>
          <w:lang w:val="en-US"/>
        </w:rPr>
        <w:br/>
        <w:t xml:space="preserve">        } catch (Exception e) {</w:t>
      </w:r>
      <w:r w:rsidRPr="00C97646">
        <w:rPr>
          <w:lang w:val="en-US"/>
        </w:rPr>
        <w:br/>
        <w:t>System.</w:t>
      </w:r>
      <w:r w:rsidRPr="00C97646">
        <w:rPr>
          <w:i/>
          <w:iCs/>
          <w:lang w:val="en-US"/>
        </w:rPr>
        <w:t>out</w:t>
      </w:r>
      <w:r w:rsidRPr="00C97646">
        <w:rPr>
          <w:lang w:val="en-US"/>
        </w:rPr>
        <w:t>.println("exception caught");</w:t>
      </w:r>
      <w:r w:rsidRPr="00C97646">
        <w:rPr>
          <w:lang w:val="en-US"/>
        </w:rPr>
        <w:br/>
        <w:t xml:space="preserve">        }</w:t>
      </w:r>
      <w:r w:rsidRPr="00C97646">
        <w:rPr>
          <w:lang w:val="en-US"/>
        </w:rPr>
        <w:br/>
        <w:t xml:space="preserve">    }</w:t>
      </w:r>
      <w:r w:rsidRPr="00C97646">
        <w:rPr>
          <w:lang w:val="en-US"/>
        </w:rPr>
        <w:br/>
        <w:t>}</w:t>
      </w:r>
    </w:p>
    <w:p w:rsidR="007774A5" w:rsidRPr="00441954" w:rsidRDefault="007774A5" w:rsidP="00441954">
      <w:pPr>
        <w:rPr>
          <w:lang w:val="en-US"/>
        </w:rPr>
      </w:pPr>
      <w:r w:rsidRPr="0073345B">
        <w:rPr>
          <w:highlight w:val="green"/>
          <w:lang w:val="en-US"/>
        </w:rPr>
        <w:t>A.</w:t>
      </w:r>
      <w:r w:rsidRPr="0073345B">
        <w:rPr>
          <w:highlight w:val="green"/>
          <w:lang w:val="en-US"/>
        </w:rPr>
        <w:tab/>
        <w:t>Ex0 caught</w:t>
      </w: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B.</w:t>
      </w:r>
      <w:r w:rsidRPr="00441954">
        <w:rPr>
          <w:lang w:val="en-US"/>
        </w:rPr>
        <w:tab/>
        <w:t>exception caught</w:t>
      </w:r>
    </w:p>
    <w:p w:rsidR="007774A5" w:rsidRPr="00441954" w:rsidRDefault="007774A5" w:rsidP="00441954">
      <w:pPr>
        <w:rPr>
          <w:lang w:val="en-US"/>
        </w:rPr>
      </w:pPr>
      <w:r w:rsidRPr="00441954">
        <w:rPr>
          <w:lang w:val="en-US"/>
        </w:rPr>
        <w:t>C.</w:t>
      </w:r>
      <w:r w:rsidRPr="00441954">
        <w:rPr>
          <w:lang w:val="en-US"/>
        </w:rPr>
        <w:tab/>
        <w:t>Compilation fails because of an error at line 2.</w:t>
      </w:r>
    </w:p>
    <w:p w:rsidR="007774A5" w:rsidRPr="00A9765F" w:rsidRDefault="007774A5" w:rsidP="00441954">
      <w:pPr>
        <w:rPr>
          <w:lang w:val="en-US"/>
        </w:rPr>
      </w:pPr>
      <w:r w:rsidRPr="00441954">
        <w:rPr>
          <w:lang w:val="en-US"/>
        </w:rPr>
        <w:t>D.</w:t>
      </w:r>
      <w:r w:rsidRPr="00441954">
        <w:rPr>
          <w:lang w:val="en-US"/>
        </w:rPr>
        <w:tab/>
        <w:t>Compilation fails because of an error at line 9.</w:t>
      </w:r>
    </w:p>
    <w:sectPr w:rsidR="007774A5" w:rsidRPr="00A9765F" w:rsidSect="006B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D7"/>
    <w:multiLevelType w:val="hybridMultilevel"/>
    <w:tmpl w:val="9D5C53BE"/>
    <w:lvl w:ilvl="0" w:tplc="0409000F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DCF5DC5"/>
    <w:multiLevelType w:val="hybridMultilevel"/>
    <w:tmpl w:val="12A0F2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765F"/>
    <w:rsid w:val="00002FA8"/>
    <w:rsid w:val="00006FC3"/>
    <w:rsid w:val="00016F00"/>
    <w:rsid w:val="0004029C"/>
    <w:rsid w:val="000539FF"/>
    <w:rsid w:val="00077DB3"/>
    <w:rsid w:val="00096D69"/>
    <w:rsid w:val="000A26CC"/>
    <w:rsid w:val="000A5311"/>
    <w:rsid w:val="000A5A0F"/>
    <w:rsid w:val="000A659F"/>
    <w:rsid w:val="000A769A"/>
    <w:rsid w:val="000B07C3"/>
    <w:rsid w:val="000B0C5A"/>
    <w:rsid w:val="000D68BE"/>
    <w:rsid w:val="000E634A"/>
    <w:rsid w:val="000E699B"/>
    <w:rsid w:val="00137F8B"/>
    <w:rsid w:val="00144C88"/>
    <w:rsid w:val="00150CE8"/>
    <w:rsid w:val="00161F2E"/>
    <w:rsid w:val="0017009C"/>
    <w:rsid w:val="0017591B"/>
    <w:rsid w:val="00183A93"/>
    <w:rsid w:val="001A6C9E"/>
    <w:rsid w:val="001C2186"/>
    <w:rsid w:val="001D5777"/>
    <w:rsid w:val="001E02A2"/>
    <w:rsid w:val="001E02F3"/>
    <w:rsid w:val="001E1E08"/>
    <w:rsid w:val="001F15BF"/>
    <w:rsid w:val="00206905"/>
    <w:rsid w:val="0021281B"/>
    <w:rsid w:val="00214462"/>
    <w:rsid w:val="00232491"/>
    <w:rsid w:val="00232890"/>
    <w:rsid w:val="00232DD1"/>
    <w:rsid w:val="002630BF"/>
    <w:rsid w:val="00274796"/>
    <w:rsid w:val="002752A9"/>
    <w:rsid w:val="00275D1A"/>
    <w:rsid w:val="00291F5F"/>
    <w:rsid w:val="002A7F4F"/>
    <w:rsid w:val="002C3439"/>
    <w:rsid w:val="002D33E0"/>
    <w:rsid w:val="002E0CA2"/>
    <w:rsid w:val="002E5672"/>
    <w:rsid w:val="002F1849"/>
    <w:rsid w:val="00302E77"/>
    <w:rsid w:val="00303BF3"/>
    <w:rsid w:val="00307DA7"/>
    <w:rsid w:val="003202C5"/>
    <w:rsid w:val="00333166"/>
    <w:rsid w:val="00347550"/>
    <w:rsid w:val="00367E99"/>
    <w:rsid w:val="003705BD"/>
    <w:rsid w:val="00373BC1"/>
    <w:rsid w:val="003764A5"/>
    <w:rsid w:val="00377A1D"/>
    <w:rsid w:val="00380AD8"/>
    <w:rsid w:val="00383AED"/>
    <w:rsid w:val="003921F5"/>
    <w:rsid w:val="003926FC"/>
    <w:rsid w:val="00392EFB"/>
    <w:rsid w:val="003A6775"/>
    <w:rsid w:val="003B615B"/>
    <w:rsid w:val="003D237A"/>
    <w:rsid w:val="003D3989"/>
    <w:rsid w:val="003D7F94"/>
    <w:rsid w:val="003F11CC"/>
    <w:rsid w:val="0042419B"/>
    <w:rsid w:val="0042500C"/>
    <w:rsid w:val="00441954"/>
    <w:rsid w:val="004730AD"/>
    <w:rsid w:val="00493ECA"/>
    <w:rsid w:val="00496458"/>
    <w:rsid w:val="004A08ED"/>
    <w:rsid w:val="004A1AB7"/>
    <w:rsid w:val="004B04EC"/>
    <w:rsid w:val="00500C50"/>
    <w:rsid w:val="00522356"/>
    <w:rsid w:val="00524BD7"/>
    <w:rsid w:val="00537F0A"/>
    <w:rsid w:val="00544C79"/>
    <w:rsid w:val="005505C6"/>
    <w:rsid w:val="005703E8"/>
    <w:rsid w:val="005B02A3"/>
    <w:rsid w:val="005E1346"/>
    <w:rsid w:val="005E4A56"/>
    <w:rsid w:val="005E6A43"/>
    <w:rsid w:val="005F0824"/>
    <w:rsid w:val="005F29F4"/>
    <w:rsid w:val="005F5CC2"/>
    <w:rsid w:val="006006C3"/>
    <w:rsid w:val="00614C76"/>
    <w:rsid w:val="0061730A"/>
    <w:rsid w:val="00653775"/>
    <w:rsid w:val="00657DDD"/>
    <w:rsid w:val="00674CEC"/>
    <w:rsid w:val="0068688A"/>
    <w:rsid w:val="006B3639"/>
    <w:rsid w:val="006B56A7"/>
    <w:rsid w:val="006C5130"/>
    <w:rsid w:val="006E09EB"/>
    <w:rsid w:val="006E1D03"/>
    <w:rsid w:val="006E3042"/>
    <w:rsid w:val="006E3C9F"/>
    <w:rsid w:val="006F475E"/>
    <w:rsid w:val="00703810"/>
    <w:rsid w:val="00720FD9"/>
    <w:rsid w:val="00722825"/>
    <w:rsid w:val="0073345B"/>
    <w:rsid w:val="007521A1"/>
    <w:rsid w:val="007647E4"/>
    <w:rsid w:val="00775063"/>
    <w:rsid w:val="007774A5"/>
    <w:rsid w:val="00784BB4"/>
    <w:rsid w:val="00784DBF"/>
    <w:rsid w:val="00785276"/>
    <w:rsid w:val="007C0943"/>
    <w:rsid w:val="007D5DB2"/>
    <w:rsid w:val="007D6038"/>
    <w:rsid w:val="007E407A"/>
    <w:rsid w:val="007E6D41"/>
    <w:rsid w:val="00802585"/>
    <w:rsid w:val="008045DF"/>
    <w:rsid w:val="0081241D"/>
    <w:rsid w:val="008172FA"/>
    <w:rsid w:val="00827D0F"/>
    <w:rsid w:val="008319EC"/>
    <w:rsid w:val="00835F71"/>
    <w:rsid w:val="008415DC"/>
    <w:rsid w:val="00841676"/>
    <w:rsid w:val="00844389"/>
    <w:rsid w:val="00854816"/>
    <w:rsid w:val="00856D88"/>
    <w:rsid w:val="00861CEA"/>
    <w:rsid w:val="00871E35"/>
    <w:rsid w:val="008872DB"/>
    <w:rsid w:val="008A303B"/>
    <w:rsid w:val="008B3DD8"/>
    <w:rsid w:val="008C7A5B"/>
    <w:rsid w:val="008D0EE1"/>
    <w:rsid w:val="008D32BE"/>
    <w:rsid w:val="008E1312"/>
    <w:rsid w:val="008F20C1"/>
    <w:rsid w:val="009059D0"/>
    <w:rsid w:val="009141A8"/>
    <w:rsid w:val="00923B22"/>
    <w:rsid w:val="009250DC"/>
    <w:rsid w:val="009362D1"/>
    <w:rsid w:val="009379F5"/>
    <w:rsid w:val="00973F8D"/>
    <w:rsid w:val="00986F50"/>
    <w:rsid w:val="00992CD2"/>
    <w:rsid w:val="009B03EE"/>
    <w:rsid w:val="009B3BB1"/>
    <w:rsid w:val="009F0D78"/>
    <w:rsid w:val="009F3F17"/>
    <w:rsid w:val="00A22869"/>
    <w:rsid w:val="00A22FE1"/>
    <w:rsid w:val="00A41646"/>
    <w:rsid w:val="00A46BEC"/>
    <w:rsid w:val="00A538EA"/>
    <w:rsid w:val="00A608D1"/>
    <w:rsid w:val="00A651F5"/>
    <w:rsid w:val="00A66492"/>
    <w:rsid w:val="00A715A8"/>
    <w:rsid w:val="00A77135"/>
    <w:rsid w:val="00A808F7"/>
    <w:rsid w:val="00A9765F"/>
    <w:rsid w:val="00AA128D"/>
    <w:rsid w:val="00AA6C0D"/>
    <w:rsid w:val="00AB0C65"/>
    <w:rsid w:val="00AB6509"/>
    <w:rsid w:val="00AB7C95"/>
    <w:rsid w:val="00B021A0"/>
    <w:rsid w:val="00B02E33"/>
    <w:rsid w:val="00B03181"/>
    <w:rsid w:val="00B03970"/>
    <w:rsid w:val="00B03D9E"/>
    <w:rsid w:val="00B16082"/>
    <w:rsid w:val="00B2015A"/>
    <w:rsid w:val="00B333E0"/>
    <w:rsid w:val="00B43B62"/>
    <w:rsid w:val="00B44286"/>
    <w:rsid w:val="00B55847"/>
    <w:rsid w:val="00B625B0"/>
    <w:rsid w:val="00B662AA"/>
    <w:rsid w:val="00B7242D"/>
    <w:rsid w:val="00B77170"/>
    <w:rsid w:val="00B8471D"/>
    <w:rsid w:val="00B947FD"/>
    <w:rsid w:val="00B97B77"/>
    <w:rsid w:val="00C077CB"/>
    <w:rsid w:val="00C24885"/>
    <w:rsid w:val="00C30688"/>
    <w:rsid w:val="00C36BCB"/>
    <w:rsid w:val="00C420B0"/>
    <w:rsid w:val="00C57148"/>
    <w:rsid w:val="00C62164"/>
    <w:rsid w:val="00C674F4"/>
    <w:rsid w:val="00C74CF3"/>
    <w:rsid w:val="00C81CAD"/>
    <w:rsid w:val="00C97646"/>
    <w:rsid w:val="00CA2967"/>
    <w:rsid w:val="00CD00C3"/>
    <w:rsid w:val="00CD3588"/>
    <w:rsid w:val="00CE49DA"/>
    <w:rsid w:val="00D01E79"/>
    <w:rsid w:val="00D23C79"/>
    <w:rsid w:val="00D26458"/>
    <w:rsid w:val="00D40382"/>
    <w:rsid w:val="00D452A1"/>
    <w:rsid w:val="00D741BA"/>
    <w:rsid w:val="00D8258D"/>
    <w:rsid w:val="00D8268C"/>
    <w:rsid w:val="00D8533B"/>
    <w:rsid w:val="00D85AE1"/>
    <w:rsid w:val="00DA23BD"/>
    <w:rsid w:val="00DA6009"/>
    <w:rsid w:val="00DA6BC5"/>
    <w:rsid w:val="00DB40E2"/>
    <w:rsid w:val="00DC01BB"/>
    <w:rsid w:val="00DC25F6"/>
    <w:rsid w:val="00DF49DB"/>
    <w:rsid w:val="00E0124E"/>
    <w:rsid w:val="00E0129A"/>
    <w:rsid w:val="00E20789"/>
    <w:rsid w:val="00E45B49"/>
    <w:rsid w:val="00E50C54"/>
    <w:rsid w:val="00E5101A"/>
    <w:rsid w:val="00E52BC4"/>
    <w:rsid w:val="00E56D18"/>
    <w:rsid w:val="00E61FE9"/>
    <w:rsid w:val="00E713EB"/>
    <w:rsid w:val="00E761D1"/>
    <w:rsid w:val="00E77A32"/>
    <w:rsid w:val="00E838AA"/>
    <w:rsid w:val="00E8655B"/>
    <w:rsid w:val="00E91540"/>
    <w:rsid w:val="00EB2603"/>
    <w:rsid w:val="00EB27AF"/>
    <w:rsid w:val="00EB48DB"/>
    <w:rsid w:val="00EC774E"/>
    <w:rsid w:val="00F0553F"/>
    <w:rsid w:val="00F1068E"/>
    <w:rsid w:val="00F13913"/>
    <w:rsid w:val="00F259DA"/>
    <w:rsid w:val="00F50525"/>
    <w:rsid w:val="00F51288"/>
    <w:rsid w:val="00F6092F"/>
    <w:rsid w:val="00F850CB"/>
    <w:rsid w:val="00F8691C"/>
    <w:rsid w:val="00F95696"/>
    <w:rsid w:val="00FC337D"/>
    <w:rsid w:val="00FD77F3"/>
    <w:rsid w:val="00FE0BF3"/>
    <w:rsid w:val="00FF0B55"/>
    <w:rsid w:val="00FF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39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9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765F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99"/>
    <w:qFormat/>
    <w:rsid w:val="00C97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2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6</Pages>
  <Words>692</Words>
  <Characters>3947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`</cp:lastModifiedBy>
  <cp:revision>6</cp:revision>
  <dcterms:created xsi:type="dcterms:W3CDTF">2016-02-02T09:46:00Z</dcterms:created>
  <dcterms:modified xsi:type="dcterms:W3CDTF">2016-02-04T16:54:00Z</dcterms:modified>
</cp:coreProperties>
</file>